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AE46FA0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956B74B" w14:textId="19315EF6" w:rsidR="00692703" w:rsidRPr="00BE251A" w:rsidRDefault="00807423" w:rsidP="00913946">
            <w:pPr>
              <w:pStyle w:val="Title"/>
              <w:rPr>
                <w:sz w:val="40"/>
                <w:szCs w:val="40"/>
              </w:rPr>
            </w:pPr>
            <w:r w:rsidRPr="00086A75">
              <w:rPr>
                <w:b/>
                <w:bCs/>
                <w:color w:val="00B050"/>
                <w:sz w:val="40"/>
                <w:szCs w:val="40"/>
              </w:rPr>
              <w:t>Fast Food</w:t>
            </w:r>
            <w:r w:rsidR="00692703" w:rsidRPr="00BE251A">
              <w:rPr>
                <w:sz w:val="40"/>
                <w:szCs w:val="40"/>
              </w:rPr>
              <w:t xml:space="preserve"> </w:t>
            </w:r>
            <w:r w:rsidRPr="00086A75">
              <w:rPr>
                <w:rStyle w:val="IntenseEmphasis"/>
                <w:color w:val="156138" w:themeColor="accent1" w:themeShade="BF"/>
                <w:sz w:val="40"/>
                <w:szCs w:val="40"/>
              </w:rPr>
              <w:t>Ordering system</w:t>
            </w:r>
          </w:p>
          <w:p w14:paraId="7EC275E9" w14:textId="7F57620C" w:rsidR="00692703" w:rsidRPr="00CF1A49" w:rsidRDefault="0066473C" w:rsidP="00913946">
            <w:pPr>
              <w:pStyle w:val="ContactInfo"/>
              <w:contextualSpacing w:val="0"/>
            </w:pPr>
            <w:r>
              <w:t xml:space="preserve">By </w:t>
            </w:r>
            <w:r w:rsidR="006B7CE5">
              <w:t xml:space="preserve">M </w:t>
            </w:r>
            <w:proofErr w:type="spellStart"/>
            <w:r w:rsidR="006B7CE5">
              <w:t>M</w:t>
            </w:r>
            <w:proofErr w:type="spellEnd"/>
            <w:r w:rsidR="006B7CE5">
              <w:t xml:space="preserve"> AKHTAR</w:t>
            </w:r>
          </w:p>
          <w:p w14:paraId="05326F4C" w14:textId="2E108386" w:rsidR="00692703" w:rsidRPr="0066473C" w:rsidRDefault="00692703" w:rsidP="006B7CE5">
            <w:pPr>
              <w:pStyle w:val="ContactInfoEmphasis"/>
              <w:contextualSpacing w:val="0"/>
              <w:jc w:val="left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346A7A43" w14:textId="47FE9987" w:rsidR="00AF2E88" w:rsidRPr="00AF2E88" w:rsidRDefault="00AF2E88" w:rsidP="00807423">
      <w:pPr>
        <w:pStyle w:val="Heading1"/>
        <w:rPr>
          <w:color w:val="C00000"/>
        </w:rPr>
      </w:pPr>
      <w:r w:rsidRPr="00AF2E88">
        <w:rPr>
          <w:color w:val="C00000"/>
        </w:rPr>
        <w:t>Database table structure:</w:t>
      </w:r>
    </w:p>
    <w:p w14:paraId="2094F69F" w14:textId="77777777" w:rsidR="00AF2E88" w:rsidRDefault="00AF2E88" w:rsidP="00807423">
      <w:pPr>
        <w:pStyle w:val="Heading1"/>
        <w:rPr>
          <w:color w:val="0070C0"/>
        </w:rPr>
      </w:pPr>
    </w:p>
    <w:p w14:paraId="51877F1D" w14:textId="232D38A3" w:rsidR="00807423" w:rsidRPr="00086A75" w:rsidRDefault="00670CF9" w:rsidP="00807423">
      <w:pPr>
        <w:pStyle w:val="Heading1"/>
        <w:rPr>
          <w:color w:val="0070C0"/>
        </w:rPr>
      </w:pPr>
      <w:r>
        <w:rPr>
          <w:color w:val="0070C0"/>
        </w:rPr>
        <w:t xml:space="preserve">1. </w:t>
      </w:r>
      <w:r w:rsidR="00807423" w:rsidRPr="00086A75">
        <w:rPr>
          <w:color w:val="0070C0"/>
        </w:rPr>
        <w:t>Categor</w:t>
      </w:r>
      <w:r w:rsidR="00BE251A" w:rsidRPr="00086A75">
        <w:rPr>
          <w:color w:val="0070C0"/>
        </w:rPr>
        <w:t>ies</w:t>
      </w:r>
    </w:p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  <w:gridCol w:w="9291"/>
      </w:tblGrid>
      <w:tr w:rsidR="00807423" w:rsidRPr="00086A75" w14:paraId="41992CA4" w14:textId="403FBD76" w:rsidTr="00126DEC">
        <w:tc>
          <w:tcPr>
            <w:tcW w:w="9290" w:type="dxa"/>
          </w:tcPr>
          <w:p w14:paraId="56245154" w14:textId="5E6A89F9" w:rsidR="00807423" w:rsidRPr="00086A75" w:rsidRDefault="00807423" w:rsidP="00807423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1.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CategoryId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int pk identity</w:t>
            </w:r>
          </w:p>
          <w:p w14:paraId="4A50DC88" w14:textId="3AD7AA4E" w:rsidR="00807423" w:rsidRPr="00AF2E88" w:rsidRDefault="00807423" w:rsidP="00807423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2. Name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50)</w:t>
            </w:r>
          </w:p>
          <w:p w14:paraId="6D5F61EE" w14:textId="3F2AE651" w:rsidR="00807423" w:rsidRPr="00086A75" w:rsidRDefault="00807423" w:rsidP="00807423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3.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ImageUrl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varchar(max)</w:t>
            </w:r>
          </w:p>
          <w:p w14:paraId="5BF55482" w14:textId="0CD90E83" w:rsidR="00807423" w:rsidRPr="00AF2E88" w:rsidRDefault="00807423" w:rsidP="00807423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4.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IsActive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bit</w:t>
            </w:r>
          </w:p>
          <w:p w14:paraId="6DB7DCA9" w14:textId="06D957ED" w:rsidR="00807423" w:rsidRPr="00086A75" w:rsidRDefault="00807423" w:rsidP="00807423">
            <w:pPr>
              <w:tabs>
                <w:tab w:val="left" w:pos="5460"/>
              </w:tabs>
              <w:contextualSpacing w:val="0"/>
              <w:rPr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5.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CreatedDate</w:t>
            </w:r>
            <w:proofErr w:type="spellEnd"/>
            <w:r w:rsidRPr="00086A75">
              <w:rPr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datetime</w:t>
            </w:r>
          </w:p>
        </w:tc>
        <w:tc>
          <w:tcPr>
            <w:tcW w:w="9291" w:type="dxa"/>
          </w:tcPr>
          <w:p w14:paraId="68543F6A" w14:textId="77777777" w:rsidR="00807423" w:rsidRPr="00086A75" w:rsidRDefault="00807423" w:rsidP="00615AD5">
            <w:pPr>
              <w:rPr>
                <w:sz w:val="24"/>
                <w:szCs w:val="24"/>
              </w:rPr>
            </w:pPr>
          </w:p>
        </w:tc>
      </w:tr>
    </w:tbl>
    <w:p w14:paraId="06965D57" w14:textId="77777777" w:rsidR="00807423" w:rsidRPr="00086A75" w:rsidRDefault="00807423" w:rsidP="004E01EB">
      <w:pPr>
        <w:pStyle w:val="Heading1"/>
        <w:rPr>
          <w:sz w:val="24"/>
          <w:szCs w:val="24"/>
        </w:rPr>
      </w:pPr>
    </w:p>
    <w:p w14:paraId="1BB5AD09" w14:textId="46576E3F" w:rsidR="004E01EB" w:rsidRPr="00AF2E88" w:rsidRDefault="00670CF9" w:rsidP="004E01EB">
      <w:pPr>
        <w:pStyle w:val="Heading1"/>
        <w:rPr>
          <w:color w:val="0070C0"/>
        </w:rPr>
      </w:pPr>
      <w:r>
        <w:rPr>
          <w:color w:val="0070C0"/>
        </w:rPr>
        <w:t xml:space="preserve">2. </w:t>
      </w:r>
      <w:r w:rsidR="00807423" w:rsidRPr="00AF2E88">
        <w:rPr>
          <w:color w:val="0070C0"/>
        </w:rPr>
        <w:t>Product</w:t>
      </w:r>
      <w:r w:rsidR="00BE251A" w:rsidRPr="00AF2E88">
        <w:rPr>
          <w:color w:val="0070C0"/>
        </w:rPr>
        <w:t>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086A75" w14:paraId="2EF1A799" w14:textId="77777777" w:rsidTr="00126DEC">
        <w:tc>
          <w:tcPr>
            <w:tcW w:w="9290" w:type="dxa"/>
          </w:tcPr>
          <w:p w14:paraId="74581F41" w14:textId="51BED717" w:rsidR="001E3120" w:rsidRPr="00086A75" w:rsidRDefault="00807423" w:rsidP="00807423">
            <w:pPr>
              <w:tabs>
                <w:tab w:val="left" w:pos="5664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1.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ProductId</w:t>
            </w:r>
            <w:proofErr w:type="spellEnd"/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</w:t>
            </w:r>
            <w:r w:rsidRPr="00AF2E88">
              <w:rPr>
                <w:b/>
                <w:bCs/>
                <w:sz w:val="24"/>
                <w:szCs w:val="24"/>
              </w:rPr>
              <w:t>int pk identity</w:t>
            </w:r>
          </w:p>
          <w:p w14:paraId="4B303D61" w14:textId="3CB6E871" w:rsidR="00807423" w:rsidRPr="00086A75" w:rsidRDefault="00807423" w:rsidP="00807423">
            <w:pPr>
              <w:tabs>
                <w:tab w:val="left" w:pos="5664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2. Name</w:t>
            </w:r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</w:t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50)</w:t>
            </w:r>
          </w:p>
          <w:p w14:paraId="54422252" w14:textId="1DFA273D" w:rsidR="00807423" w:rsidRPr="00086A75" w:rsidRDefault="00807423" w:rsidP="00807423">
            <w:pPr>
              <w:tabs>
                <w:tab w:val="left" w:pos="5664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3. Description</w:t>
            </w:r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</w:t>
            </w:r>
            <w:r w:rsidRPr="00AF2E88">
              <w:rPr>
                <w:b/>
                <w:bCs/>
                <w:sz w:val="24"/>
                <w:szCs w:val="24"/>
              </w:rPr>
              <w:t>varchar(</w:t>
            </w:r>
            <w:r w:rsidR="00086A75" w:rsidRPr="00AF2E88">
              <w:rPr>
                <w:b/>
                <w:bCs/>
                <w:sz w:val="24"/>
                <w:szCs w:val="24"/>
              </w:rPr>
              <w:t>max</w:t>
            </w:r>
            <w:r w:rsidR="00126DEC" w:rsidRPr="00AF2E88">
              <w:rPr>
                <w:b/>
                <w:bCs/>
                <w:sz w:val="24"/>
                <w:szCs w:val="24"/>
              </w:rPr>
              <w:t>)</w:t>
            </w:r>
          </w:p>
          <w:p w14:paraId="5ACD5F13" w14:textId="05E90849" w:rsidR="00807423" w:rsidRPr="00086A75" w:rsidRDefault="00807423" w:rsidP="00126DEC">
            <w:pPr>
              <w:tabs>
                <w:tab w:val="left" w:pos="5664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4. Price</w:t>
            </w:r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</w:t>
            </w:r>
            <w:r w:rsidR="00126DEC" w:rsidRPr="00AF2E88">
              <w:rPr>
                <w:b/>
                <w:bCs/>
                <w:sz w:val="24"/>
                <w:szCs w:val="24"/>
              </w:rPr>
              <w:t>decimal</w:t>
            </w:r>
          </w:p>
          <w:p w14:paraId="33CFAB37" w14:textId="7A86CF00" w:rsidR="00807423" w:rsidRPr="00086A75" w:rsidRDefault="00807423" w:rsidP="00126DEC">
            <w:pPr>
              <w:tabs>
                <w:tab w:val="left" w:pos="5664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5. Quantity</w:t>
            </w:r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</w:t>
            </w:r>
            <w:r w:rsidR="00126DEC" w:rsidRPr="00AF2E88">
              <w:rPr>
                <w:b/>
                <w:bCs/>
                <w:sz w:val="24"/>
                <w:szCs w:val="24"/>
              </w:rPr>
              <w:t>int</w:t>
            </w:r>
          </w:p>
          <w:p w14:paraId="14F95F8D" w14:textId="129FD9D9" w:rsidR="00807423" w:rsidRPr="00086A75" w:rsidRDefault="00807423" w:rsidP="00126DEC">
            <w:pPr>
              <w:tabs>
                <w:tab w:val="left" w:pos="5664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6.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ImageUrl</w:t>
            </w:r>
            <w:proofErr w:type="spellEnd"/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</w:t>
            </w:r>
            <w:r w:rsidR="00126DEC" w:rsidRPr="00AF2E88">
              <w:rPr>
                <w:b/>
                <w:bCs/>
                <w:sz w:val="24"/>
                <w:szCs w:val="24"/>
              </w:rPr>
              <w:t>varchar(max)</w:t>
            </w:r>
          </w:p>
          <w:p w14:paraId="0311D0F6" w14:textId="60776819" w:rsidR="00807423" w:rsidRPr="00086A75" w:rsidRDefault="00807423" w:rsidP="00126DEC">
            <w:pPr>
              <w:tabs>
                <w:tab w:val="left" w:pos="5664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7.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CategoryId</w:t>
            </w:r>
            <w:proofErr w:type="spellEnd"/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</w:t>
            </w:r>
            <w:r w:rsidR="00126DEC" w:rsidRPr="00AF2E88">
              <w:rPr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="00126DEC" w:rsidRPr="00AF2E88">
              <w:rPr>
                <w:b/>
                <w:bCs/>
                <w:sz w:val="24"/>
                <w:szCs w:val="24"/>
              </w:rPr>
              <w:t>fk</w:t>
            </w:r>
            <w:proofErr w:type="spellEnd"/>
            <w:r w:rsidR="00126DEC" w:rsidRPr="00AF2E88">
              <w:rPr>
                <w:b/>
                <w:bCs/>
                <w:sz w:val="24"/>
                <w:szCs w:val="24"/>
              </w:rPr>
              <w:t xml:space="preserve"> cascade</w:t>
            </w:r>
          </w:p>
          <w:p w14:paraId="71F5227D" w14:textId="409CCDC5" w:rsidR="00807423" w:rsidRPr="00086A75" w:rsidRDefault="00807423" w:rsidP="00126DEC">
            <w:pPr>
              <w:tabs>
                <w:tab w:val="left" w:pos="5664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8.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IsActive</w:t>
            </w:r>
            <w:proofErr w:type="spellEnd"/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</w:t>
            </w:r>
            <w:r w:rsidR="00126DEC" w:rsidRPr="00AF2E88">
              <w:rPr>
                <w:b/>
                <w:bCs/>
                <w:sz w:val="24"/>
                <w:szCs w:val="24"/>
              </w:rPr>
              <w:t>bit</w:t>
            </w:r>
          </w:p>
          <w:p w14:paraId="7BC0CFD2" w14:textId="335102F5" w:rsidR="00807423" w:rsidRPr="00086A75" w:rsidRDefault="00807423" w:rsidP="00126DEC">
            <w:pPr>
              <w:tabs>
                <w:tab w:val="left" w:pos="5664"/>
              </w:tabs>
              <w:contextualSpacing w:val="0"/>
              <w:rPr>
                <w:b/>
                <w:bCs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9.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CreatedDate</w:t>
            </w:r>
            <w:proofErr w:type="spellEnd"/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</w:t>
            </w:r>
            <w:r w:rsidR="00126DEC" w:rsidRPr="00AF2E88">
              <w:rPr>
                <w:b/>
                <w:bCs/>
                <w:sz w:val="24"/>
                <w:szCs w:val="24"/>
              </w:rPr>
              <w:t>datetime</w:t>
            </w:r>
          </w:p>
        </w:tc>
      </w:tr>
    </w:tbl>
    <w:p w14:paraId="644CBFAA" w14:textId="0DBCF956" w:rsidR="00126DEC" w:rsidRPr="00AF2E88" w:rsidRDefault="00670CF9" w:rsidP="00126DEC">
      <w:pPr>
        <w:pStyle w:val="Heading1"/>
        <w:rPr>
          <w:bCs/>
          <w:color w:val="0070C0"/>
        </w:rPr>
      </w:pPr>
      <w:r>
        <w:rPr>
          <w:bCs/>
          <w:color w:val="0070C0"/>
        </w:rPr>
        <w:t xml:space="preserve">3. </w:t>
      </w:r>
      <w:r w:rsidR="00126DEC" w:rsidRPr="00AF2E88">
        <w:rPr>
          <w:bCs/>
          <w:color w:val="0070C0"/>
        </w:rPr>
        <w:t>Cart</w:t>
      </w:r>
      <w:r w:rsidR="00BE251A" w:rsidRPr="00AF2E88">
        <w:rPr>
          <w:bCs/>
          <w:color w:val="0070C0"/>
        </w:rPr>
        <w:t>s</w:t>
      </w:r>
    </w:p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  <w:gridCol w:w="9291"/>
      </w:tblGrid>
      <w:tr w:rsidR="00126DEC" w:rsidRPr="00086A75" w14:paraId="5C01FB6F" w14:textId="77777777" w:rsidTr="00126DEC">
        <w:tc>
          <w:tcPr>
            <w:tcW w:w="9290" w:type="dxa"/>
          </w:tcPr>
          <w:p w14:paraId="6F61C5E1" w14:textId="15BBD3F1" w:rsidR="00126DEC" w:rsidRPr="00086A75" w:rsidRDefault="00126DEC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1.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CartId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int pk identity</w:t>
            </w:r>
          </w:p>
          <w:p w14:paraId="48E7EC2F" w14:textId="77777777" w:rsidR="00126DEC" w:rsidRPr="00086A75" w:rsidRDefault="00126DEC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2.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ProductId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fk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cascade</w:t>
            </w:r>
          </w:p>
          <w:p w14:paraId="069F41DA" w14:textId="63FCD8B9" w:rsidR="00126DEC" w:rsidRPr="00086A75" w:rsidRDefault="00126DEC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3. Quantity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int</w:t>
            </w:r>
          </w:p>
          <w:p w14:paraId="7BEA63A9" w14:textId="2F4991F0" w:rsidR="00126DEC" w:rsidRPr="00086A75" w:rsidRDefault="00126DEC" w:rsidP="00615AD5">
            <w:pPr>
              <w:tabs>
                <w:tab w:val="left" w:pos="5460"/>
              </w:tabs>
              <w:contextualSpacing w:val="0"/>
              <w:rPr>
                <w:b/>
                <w:bCs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4.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UserId</w:t>
            </w:r>
            <w:proofErr w:type="spellEnd"/>
            <w:r w:rsidRPr="00086A75">
              <w:rPr>
                <w:b/>
                <w:bCs/>
                <w:sz w:val="24"/>
                <w:szCs w:val="24"/>
              </w:rPr>
              <w:tab/>
              <w:t xml:space="preserve">int </w:t>
            </w:r>
            <w:proofErr w:type="spellStart"/>
            <w:r w:rsidRPr="00086A75">
              <w:rPr>
                <w:b/>
                <w:bCs/>
                <w:sz w:val="24"/>
                <w:szCs w:val="24"/>
              </w:rPr>
              <w:t>fk</w:t>
            </w:r>
            <w:proofErr w:type="spellEnd"/>
            <w:r w:rsidRPr="00086A75">
              <w:rPr>
                <w:b/>
                <w:bCs/>
                <w:sz w:val="24"/>
                <w:szCs w:val="24"/>
              </w:rPr>
              <w:t xml:space="preserve"> cascade</w:t>
            </w:r>
          </w:p>
        </w:tc>
        <w:tc>
          <w:tcPr>
            <w:tcW w:w="9291" w:type="dxa"/>
          </w:tcPr>
          <w:p w14:paraId="69FE4DF7" w14:textId="77777777" w:rsidR="00126DEC" w:rsidRPr="00086A75" w:rsidRDefault="00126DEC" w:rsidP="00615AD5">
            <w:pPr>
              <w:rPr>
                <w:b/>
                <w:bCs/>
              </w:rPr>
            </w:pPr>
          </w:p>
        </w:tc>
      </w:tr>
    </w:tbl>
    <w:p w14:paraId="0C0CCC22" w14:textId="77777777" w:rsidR="00911518" w:rsidRDefault="00911518" w:rsidP="00122BA3">
      <w:pPr>
        <w:pStyle w:val="Heading1"/>
        <w:rPr>
          <w:bCs/>
          <w:color w:val="0070C0"/>
        </w:rPr>
      </w:pPr>
    </w:p>
    <w:p w14:paraId="31FA5B5A" w14:textId="77777777" w:rsidR="00911518" w:rsidRDefault="00911518" w:rsidP="00122BA3">
      <w:pPr>
        <w:pStyle w:val="Heading1"/>
        <w:rPr>
          <w:bCs/>
          <w:color w:val="0070C0"/>
        </w:rPr>
      </w:pPr>
    </w:p>
    <w:p w14:paraId="52A1BCAD" w14:textId="77777777" w:rsidR="00911518" w:rsidRDefault="00911518" w:rsidP="00122BA3">
      <w:pPr>
        <w:pStyle w:val="Heading1"/>
        <w:rPr>
          <w:bCs/>
          <w:color w:val="0070C0"/>
        </w:rPr>
      </w:pPr>
    </w:p>
    <w:p w14:paraId="55BB52FF" w14:textId="77777777" w:rsidR="00911518" w:rsidRDefault="00911518" w:rsidP="00122BA3">
      <w:pPr>
        <w:pStyle w:val="Heading1"/>
        <w:rPr>
          <w:bCs/>
          <w:color w:val="0070C0"/>
        </w:rPr>
      </w:pPr>
    </w:p>
    <w:p w14:paraId="5BF0FD3F" w14:textId="77777777" w:rsidR="00911518" w:rsidRDefault="00911518" w:rsidP="00122BA3">
      <w:pPr>
        <w:pStyle w:val="Heading1"/>
        <w:rPr>
          <w:bCs/>
          <w:color w:val="0070C0"/>
        </w:rPr>
      </w:pPr>
    </w:p>
    <w:p w14:paraId="221C9B49" w14:textId="77777777" w:rsidR="00911518" w:rsidRDefault="00911518" w:rsidP="00122BA3">
      <w:pPr>
        <w:pStyle w:val="Heading1"/>
        <w:rPr>
          <w:bCs/>
          <w:color w:val="0070C0"/>
        </w:rPr>
      </w:pPr>
    </w:p>
    <w:p w14:paraId="2C7ED9C3" w14:textId="4BB669BA" w:rsidR="00122BA3" w:rsidRPr="00AF2E88" w:rsidRDefault="00670CF9" w:rsidP="00122BA3">
      <w:pPr>
        <w:pStyle w:val="Heading1"/>
        <w:rPr>
          <w:bCs/>
          <w:color w:val="0070C0"/>
        </w:rPr>
      </w:pPr>
      <w:r>
        <w:rPr>
          <w:bCs/>
          <w:color w:val="0070C0"/>
        </w:rPr>
        <w:t xml:space="preserve">4. </w:t>
      </w:r>
      <w:r w:rsidR="00122BA3" w:rsidRPr="00AF2E88">
        <w:rPr>
          <w:bCs/>
          <w:color w:val="0070C0"/>
        </w:rPr>
        <w:t>users</w:t>
      </w:r>
    </w:p>
    <w:tbl>
      <w:tblPr>
        <w:tblStyle w:val="TableGrid"/>
        <w:tblW w:w="995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  <w:gridCol w:w="9291"/>
      </w:tblGrid>
      <w:tr w:rsidR="00122BA3" w:rsidRPr="00086A75" w14:paraId="13DF8AF1" w14:textId="77777777" w:rsidTr="00615AD5">
        <w:tc>
          <w:tcPr>
            <w:tcW w:w="9290" w:type="dxa"/>
          </w:tcPr>
          <w:p w14:paraId="1974DC98" w14:textId="1D36252F" w:rsidR="00122BA3" w:rsidRPr="00086A75" w:rsidRDefault="00122BA3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1. </w:t>
            </w:r>
            <w:proofErr w:type="spellStart"/>
            <w:r w:rsidR="003C2EFD" w:rsidRPr="00086A75">
              <w:rPr>
                <w:b/>
                <w:bCs/>
                <w:color w:val="000000" w:themeColor="text1"/>
                <w:sz w:val="24"/>
                <w:szCs w:val="24"/>
              </w:rPr>
              <w:t>UserId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int pk identity</w:t>
            </w:r>
          </w:p>
          <w:p w14:paraId="333F6306" w14:textId="68135632" w:rsidR="00122BA3" w:rsidRPr="00086A75" w:rsidRDefault="00122BA3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2. </w:t>
            </w:r>
            <w:r w:rsidR="003C2EFD" w:rsidRPr="00086A75">
              <w:rPr>
                <w:b/>
                <w:bCs/>
                <w:color w:val="000000" w:themeColor="text1"/>
                <w:sz w:val="24"/>
                <w:szCs w:val="24"/>
              </w:rPr>
              <w:t>Name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="00BE251A"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="00BE251A" w:rsidRPr="00AF2E88">
              <w:rPr>
                <w:b/>
                <w:bCs/>
                <w:sz w:val="24"/>
                <w:szCs w:val="24"/>
              </w:rPr>
              <w:t>50)</w:t>
            </w:r>
          </w:p>
          <w:p w14:paraId="21C6B2AD" w14:textId="4965084C" w:rsidR="00122BA3" w:rsidRPr="00086A75" w:rsidRDefault="00122BA3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3. </w:t>
            </w:r>
            <w:r w:rsidR="003C2EFD" w:rsidRPr="00086A75">
              <w:rPr>
                <w:b/>
                <w:bCs/>
                <w:color w:val="000000" w:themeColor="text1"/>
                <w:sz w:val="24"/>
                <w:szCs w:val="24"/>
              </w:rPr>
              <w:t>Username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="00BE251A"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="00BE251A" w:rsidRPr="00AF2E88">
              <w:rPr>
                <w:b/>
                <w:bCs/>
                <w:sz w:val="24"/>
                <w:szCs w:val="24"/>
              </w:rPr>
              <w:t>50) unique</w:t>
            </w:r>
          </w:p>
          <w:p w14:paraId="2D35BBAD" w14:textId="3365EB63" w:rsidR="003C2EFD" w:rsidRPr="00086A75" w:rsidRDefault="00122BA3" w:rsidP="003C2EFD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4. </w:t>
            </w:r>
            <w:r w:rsidR="003C2EFD" w:rsidRPr="00086A75">
              <w:rPr>
                <w:b/>
                <w:bCs/>
                <w:color w:val="000000" w:themeColor="text1"/>
                <w:sz w:val="24"/>
                <w:szCs w:val="24"/>
              </w:rPr>
              <w:t>Mobile</w:t>
            </w:r>
            <w:r w:rsidR="003C2EFD"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="003C2EFD"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="003C2EFD" w:rsidRPr="00AF2E88">
              <w:rPr>
                <w:b/>
                <w:bCs/>
                <w:sz w:val="24"/>
                <w:szCs w:val="24"/>
              </w:rPr>
              <w:t>50)</w:t>
            </w:r>
          </w:p>
          <w:p w14:paraId="70685E60" w14:textId="6F21C492" w:rsidR="003C2EFD" w:rsidRPr="00AF2E88" w:rsidRDefault="003C2EFD" w:rsidP="003C2EFD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5. Email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50)</w:t>
            </w:r>
          </w:p>
          <w:p w14:paraId="1DFC7281" w14:textId="0D8D2927" w:rsidR="003C2EFD" w:rsidRPr="00AF2E88" w:rsidRDefault="003C2EFD" w:rsidP="003C2EFD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6. Address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varchar(max)</w:t>
            </w:r>
          </w:p>
          <w:p w14:paraId="7F7E328E" w14:textId="7262C9DA" w:rsidR="003C2EFD" w:rsidRPr="00AF2E88" w:rsidRDefault="003C2EFD" w:rsidP="003C2EFD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7.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PostCode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50)</w:t>
            </w:r>
          </w:p>
          <w:p w14:paraId="42A860B2" w14:textId="28F87328" w:rsidR="003C2EFD" w:rsidRPr="00086A75" w:rsidRDefault="003C2EFD" w:rsidP="003C2EFD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8. Password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50)</w:t>
            </w:r>
          </w:p>
          <w:p w14:paraId="5872349D" w14:textId="2F97C56A" w:rsidR="00122BA3" w:rsidRDefault="003C2EFD" w:rsidP="00615AD5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9. </w:t>
            </w:r>
            <w:proofErr w:type="spellStart"/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>ImageUrl</w:t>
            </w:r>
            <w:proofErr w:type="spellEnd"/>
            <w:r w:rsidR="00122BA3" w:rsidRPr="00086A75">
              <w:rPr>
                <w:b/>
                <w:bCs/>
                <w:sz w:val="24"/>
                <w:szCs w:val="24"/>
              </w:rPr>
              <w:tab/>
            </w:r>
            <w:r w:rsidR="00CD425A" w:rsidRPr="00AF2E88">
              <w:rPr>
                <w:b/>
                <w:bCs/>
                <w:sz w:val="24"/>
                <w:szCs w:val="24"/>
              </w:rPr>
              <w:t>varchar(max)</w:t>
            </w:r>
          </w:p>
          <w:p w14:paraId="5EC153FD" w14:textId="55B7CF56" w:rsidR="00CD425A" w:rsidRPr="00086A75" w:rsidRDefault="00CD425A" w:rsidP="00615AD5">
            <w:pPr>
              <w:tabs>
                <w:tab w:val="left" w:pos="5460"/>
              </w:tabs>
              <w:contextualSpacing w:val="0"/>
              <w:rPr>
                <w:b/>
                <w:bCs/>
              </w:rPr>
            </w:pPr>
            <w:r w:rsidRP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10. </w:t>
            </w:r>
            <w:proofErr w:type="spellStart"/>
            <w:r w:rsidRPr="00CD425A">
              <w:rPr>
                <w:b/>
                <w:bCs/>
                <w:color w:val="000000" w:themeColor="text1"/>
                <w:sz w:val="24"/>
                <w:szCs w:val="24"/>
              </w:rPr>
              <w:t>CreatedDate</w:t>
            </w:r>
            <w:proofErr w:type="spellEnd"/>
            <w:r w:rsidRPr="00CD425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</w:t>
            </w:r>
            <w:r w:rsidRPr="00AF2E88">
              <w:rPr>
                <w:b/>
                <w:bCs/>
                <w:sz w:val="24"/>
                <w:szCs w:val="24"/>
              </w:rPr>
              <w:t>datetime</w:t>
            </w:r>
          </w:p>
        </w:tc>
        <w:tc>
          <w:tcPr>
            <w:tcW w:w="9291" w:type="dxa"/>
          </w:tcPr>
          <w:p w14:paraId="39BFF324" w14:textId="77777777" w:rsidR="00122BA3" w:rsidRPr="00086A75" w:rsidRDefault="00122BA3" w:rsidP="00615AD5">
            <w:pPr>
              <w:rPr>
                <w:b/>
                <w:bCs/>
              </w:rPr>
            </w:pPr>
          </w:p>
        </w:tc>
      </w:tr>
    </w:tbl>
    <w:p w14:paraId="414FD913" w14:textId="56691C27" w:rsidR="00BE251A" w:rsidRPr="00AF2E88" w:rsidRDefault="00670CF9" w:rsidP="00BE251A">
      <w:pPr>
        <w:pStyle w:val="Heading1"/>
        <w:rPr>
          <w:bCs/>
          <w:color w:val="0070C0"/>
        </w:rPr>
      </w:pPr>
      <w:r>
        <w:rPr>
          <w:bCs/>
          <w:color w:val="0070C0"/>
        </w:rPr>
        <w:t xml:space="preserve">5. </w:t>
      </w:r>
      <w:r w:rsidR="00BE251A" w:rsidRPr="00AF2E88">
        <w:rPr>
          <w:bCs/>
          <w:color w:val="0070C0"/>
        </w:rPr>
        <w:t>Orders</w:t>
      </w:r>
    </w:p>
    <w:tbl>
      <w:tblPr>
        <w:tblStyle w:val="TableGrid"/>
        <w:tblW w:w="1492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1"/>
        <w:gridCol w:w="9291"/>
        <w:gridCol w:w="9291"/>
      </w:tblGrid>
      <w:tr w:rsidR="00BE251A" w:rsidRPr="00086A75" w14:paraId="4BD130AE" w14:textId="77777777" w:rsidTr="00BE251A">
        <w:tc>
          <w:tcPr>
            <w:tcW w:w="9290" w:type="dxa"/>
          </w:tcPr>
          <w:p w14:paraId="2F478652" w14:textId="1ED82984" w:rsidR="00BE251A" w:rsidRPr="00086A75" w:rsidRDefault="00BE251A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1. </w:t>
            </w:r>
            <w:proofErr w:type="spellStart"/>
            <w:r w:rsidR="00CD425A" w:rsidRPr="00086A75">
              <w:rPr>
                <w:b/>
                <w:bCs/>
                <w:color w:val="000000" w:themeColor="text1"/>
                <w:sz w:val="24"/>
                <w:szCs w:val="24"/>
              </w:rPr>
              <w:t>Order</w:t>
            </w:r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>Details</w:t>
            </w:r>
            <w:r w:rsidR="00CD425A" w:rsidRPr="00086A75">
              <w:rPr>
                <w:b/>
                <w:bCs/>
                <w:color w:val="000000" w:themeColor="text1"/>
                <w:sz w:val="24"/>
                <w:szCs w:val="24"/>
              </w:rPr>
              <w:t>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int pk identity</w:t>
            </w:r>
          </w:p>
          <w:p w14:paraId="635CB651" w14:textId="3D348A8B" w:rsidR="00BE251A" w:rsidRPr="00086A75" w:rsidRDefault="00BE251A" w:rsidP="00BE251A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2.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Order</w:t>
            </w:r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>No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varchar(max) unique</w:t>
            </w:r>
          </w:p>
          <w:p w14:paraId="65F8B827" w14:textId="0943BA8A" w:rsidR="00BE251A" w:rsidRPr="00086A75" w:rsidRDefault="00BE251A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3.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ProductId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fk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cascade</w:t>
            </w:r>
          </w:p>
          <w:p w14:paraId="71B1E162" w14:textId="760FC604" w:rsidR="00BE251A" w:rsidRPr="00086A75" w:rsidRDefault="00BE251A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4. Quantity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int</w:t>
            </w:r>
          </w:p>
          <w:p w14:paraId="3DF8E034" w14:textId="029429DB" w:rsidR="00BE251A" w:rsidRPr="00086A75" w:rsidRDefault="00BE251A" w:rsidP="00615AD5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5.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UserId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Pr="00AF2E88">
              <w:rPr>
                <w:b/>
                <w:bCs/>
                <w:sz w:val="24"/>
                <w:szCs w:val="24"/>
              </w:rPr>
              <w:t>fk</w:t>
            </w:r>
            <w:proofErr w:type="spellEnd"/>
            <w:r w:rsidRPr="00AF2E88">
              <w:rPr>
                <w:b/>
                <w:bCs/>
                <w:sz w:val="24"/>
                <w:szCs w:val="24"/>
              </w:rPr>
              <w:t xml:space="preserve"> cascade</w:t>
            </w:r>
          </w:p>
          <w:p w14:paraId="0F94B04C" w14:textId="1C201E1B" w:rsidR="00BE251A" w:rsidRPr="00086A75" w:rsidRDefault="00BE251A" w:rsidP="00BE251A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6. Status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50)</w:t>
            </w:r>
          </w:p>
          <w:p w14:paraId="1AECF383" w14:textId="03D2E4D2" w:rsidR="00BE251A" w:rsidRDefault="00BE251A" w:rsidP="00BE251A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7. </w:t>
            </w:r>
            <w:proofErr w:type="spellStart"/>
            <w:r w:rsidR="00CD425A">
              <w:rPr>
                <w:b/>
                <w:bCs/>
                <w:color w:val="000000" w:themeColor="text1"/>
                <w:sz w:val="24"/>
                <w:szCs w:val="24"/>
              </w:rPr>
              <w:t>PaymentId</w:t>
            </w:r>
            <w:proofErr w:type="spellEnd"/>
            <w:r w:rsidRPr="00086A75">
              <w:rPr>
                <w:b/>
                <w:bCs/>
                <w:sz w:val="24"/>
                <w:szCs w:val="24"/>
              </w:rPr>
              <w:tab/>
            </w:r>
            <w:r w:rsidR="00CD425A" w:rsidRPr="00AF2E88">
              <w:rPr>
                <w:b/>
                <w:bCs/>
                <w:sz w:val="24"/>
                <w:szCs w:val="24"/>
              </w:rPr>
              <w:t xml:space="preserve">int </w:t>
            </w:r>
            <w:proofErr w:type="spellStart"/>
            <w:r w:rsidR="00CD425A" w:rsidRPr="00AF2E88">
              <w:rPr>
                <w:b/>
                <w:bCs/>
                <w:sz w:val="24"/>
                <w:szCs w:val="24"/>
              </w:rPr>
              <w:t>fk</w:t>
            </w:r>
            <w:proofErr w:type="spellEnd"/>
            <w:r w:rsidR="00CD425A" w:rsidRPr="00AF2E88">
              <w:rPr>
                <w:b/>
                <w:bCs/>
                <w:sz w:val="24"/>
                <w:szCs w:val="24"/>
              </w:rPr>
              <w:t xml:space="preserve"> cascade</w:t>
            </w:r>
          </w:p>
          <w:p w14:paraId="2F8F5E76" w14:textId="5A9FA351" w:rsidR="00CD425A" w:rsidRPr="00086A75" w:rsidRDefault="00CD425A" w:rsidP="00BE251A">
            <w:pPr>
              <w:tabs>
                <w:tab w:val="left" w:pos="5460"/>
              </w:tabs>
              <w:contextualSpacing w:val="0"/>
              <w:rPr>
                <w:b/>
                <w:bCs/>
              </w:rPr>
            </w:pPr>
            <w:r w:rsidRPr="0066473C">
              <w:rPr>
                <w:b/>
                <w:bCs/>
                <w:color w:val="auto"/>
              </w:rPr>
              <w:t>8.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>OrderDate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                               </w:t>
            </w:r>
            <w:r w:rsidRPr="00AF2E88">
              <w:rPr>
                <w:b/>
                <w:bCs/>
                <w:sz w:val="24"/>
                <w:szCs w:val="24"/>
              </w:rPr>
              <w:t>datetime</w:t>
            </w:r>
          </w:p>
        </w:tc>
        <w:tc>
          <w:tcPr>
            <w:tcW w:w="9291" w:type="dxa"/>
          </w:tcPr>
          <w:p w14:paraId="4CFF3D92" w14:textId="77777777" w:rsidR="00BE251A" w:rsidRPr="00086A75" w:rsidRDefault="00BE251A" w:rsidP="00615AD5">
            <w:pPr>
              <w:rPr>
                <w:b/>
                <w:bCs/>
              </w:rPr>
            </w:pPr>
          </w:p>
        </w:tc>
        <w:tc>
          <w:tcPr>
            <w:tcW w:w="9291" w:type="dxa"/>
          </w:tcPr>
          <w:p w14:paraId="2A2796CE" w14:textId="42CCFC7E" w:rsidR="00BE251A" w:rsidRPr="00086A75" w:rsidRDefault="00BE251A" w:rsidP="00615AD5">
            <w:pPr>
              <w:rPr>
                <w:b/>
                <w:bCs/>
              </w:rPr>
            </w:pPr>
          </w:p>
        </w:tc>
      </w:tr>
    </w:tbl>
    <w:p w14:paraId="08611511" w14:textId="11415B28" w:rsidR="00B51D1B" w:rsidRDefault="00B51D1B" w:rsidP="006E1507">
      <w:pPr>
        <w:rPr>
          <w:b/>
          <w:bCs/>
        </w:rPr>
      </w:pPr>
    </w:p>
    <w:p w14:paraId="1352D671" w14:textId="6BF95669" w:rsidR="004864A1" w:rsidRDefault="004864A1" w:rsidP="006E1507">
      <w:pPr>
        <w:rPr>
          <w:b/>
          <w:bCs/>
        </w:rPr>
      </w:pPr>
    </w:p>
    <w:p w14:paraId="397C2AB5" w14:textId="1C8B8E52" w:rsidR="004864A1" w:rsidRPr="00AF2E88" w:rsidRDefault="00670CF9" w:rsidP="004864A1">
      <w:pPr>
        <w:pStyle w:val="Heading1"/>
        <w:rPr>
          <w:bCs/>
          <w:color w:val="0070C0"/>
        </w:rPr>
      </w:pPr>
      <w:r>
        <w:rPr>
          <w:bCs/>
          <w:color w:val="0070C0"/>
        </w:rPr>
        <w:t xml:space="preserve">6. </w:t>
      </w:r>
      <w:r w:rsidR="004864A1" w:rsidRPr="00AF2E88">
        <w:rPr>
          <w:bCs/>
          <w:color w:val="0070C0"/>
        </w:rPr>
        <w:t>CONTACT</w:t>
      </w:r>
    </w:p>
    <w:tbl>
      <w:tblPr>
        <w:tblStyle w:val="TableGrid"/>
        <w:tblW w:w="1492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1"/>
        <w:gridCol w:w="9291"/>
        <w:gridCol w:w="9291"/>
      </w:tblGrid>
      <w:tr w:rsidR="004864A1" w:rsidRPr="00086A75" w14:paraId="67DFAF98" w14:textId="77777777" w:rsidTr="006316EC">
        <w:tc>
          <w:tcPr>
            <w:tcW w:w="9290" w:type="dxa"/>
          </w:tcPr>
          <w:p w14:paraId="6B7F2ABB" w14:textId="0D30AB90" w:rsidR="004864A1" w:rsidRPr="00086A75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1.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ContactId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int pk identity</w:t>
            </w:r>
          </w:p>
          <w:p w14:paraId="089744FE" w14:textId="07C55011" w:rsidR="004864A1" w:rsidRPr="00086A75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Name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50)</w:t>
            </w:r>
          </w:p>
          <w:p w14:paraId="2E3E7DE5" w14:textId="18219C54" w:rsidR="004864A1" w:rsidRPr="00086A75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3.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Email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50)</w:t>
            </w:r>
          </w:p>
          <w:p w14:paraId="2E7087D2" w14:textId="20C7F759" w:rsidR="004864A1" w:rsidRPr="00086A75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4.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Subject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200)</w:t>
            </w:r>
          </w:p>
          <w:p w14:paraId="2E173DA9" w14:textId="3639CCD3" w:rsidR="004864A1" w:rsidRPr="00AF2E88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5.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Message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varchar(max)</w:t>
            </w:r>
          </w:p>
          <w:p w14:paraId="62634015" w14:textId="0DC744A7" w:rsidR="004864A1" w:rsidRPr="004864A1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6.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CreatedDate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086A75">
              <w:rPr>
                <w:b/>
                <w:bCs/>
                <w:sz w:val="24"/>
                <w:szCs w:val="24"/>
              </w:rPr>
              <w:t>datetime</w:t>
            </w:r>
          </w:p>
        </w:tc>
        <w:tc>
          <w:tcPr>
            <w:tcW w:w="9291" w:type="dxa"/>
          </w:tcPr>
          <w:p w14:paraId="149E46AA" w14:textId="77777777" w:rsidR="004864A1" w:rsidRPr="00086A75" w:rsidRDefault="004864A1" w:rsidP="006316EC">
            <w:pPr>
              <w:rPr>
                <w:b/>
                <w:bCs/>
              </w:rPr>
            </w:pPr>
          </w:p>
        </w:tc>
        <w:tc>
          <w:tcPr>
            <w:tcW w:w="9291" w:type="dxa"/>
          </w:tcPr>
          <w:p w14:paraId="1709A3DA" w14:textId="77777777" w:rsidR="004864A1" w:rsidRPr="00086A75" w:rsidRDefault="004864A1" w:rsidP="006316EC">
            <w:pPr>
              <w:rPr>
                <w:b/>
                <w:bCs/>
              </w:rPr>
            </w:pPr>
          </w:p>
        </w:tc>
      </w:tr>
    </w:tbl>
    <w:p w14:paraId="5774DE2C" w14:textId="0B604C6A" w:rsidR="004864A1" w:rsidRDefault="004864A1" w:rsidP="006E1507">
      <w:pPr>
        <w:rPr>
          <w:b/>
          <w:bCs/>
        </w:rPr>
      </w:pPr>
    </w:p>
    <w:p w14:paraId="08602B18" w14:textId="6C61EE1D" w:rsidR="004864A1" w:rsidRDefault="004864A1" w:rsidP="006E1507">
      <w:pPr>
        <w:rPr>
          <w:b/>
          <w:bCs/>
        </w:rPr>
      </w:pPr>
    </w:p>
    <w:p w14:paraId="052FC0A7" w14:textId="77777777" w:rsidR="00911518" w:rsidRDefault="00911518" w:rsidP="004864A1">
      <w:pPr>
        <w:pStyle w:val="Heading1"/>
        <w:rPr>
          <w:bCs/>
          <w:color w:val="0070C0"/>
        </w:rPr>
      </w:pPr>
    </w:p>
    <w:p w14:paraId="7A6242F0" w14:textId="2E012398" w:rsidR="004864A1" w:rsidRPr="00AF2E88" w:rsidRDefault="00670CF9" w:rsidP="004864A1">
      <w:pPr>
        <w:pStyle w:val="Heading1"/>
        <w:rPr>
          <w:bCs/>
          <w:color w:val="0070C0"/>
        </w:rPr>
      </w:pPr>
      <w:r>
        <w:rPr>
          <w:bCs/>
          <w:color w:val="0070C0"/>
        </w:rPr>
        <w:t xml:space="preserve">7. </w:t>
      </w:r>
      <w:r w:rsidR="004864A1" w:rsidRPr="00AF2E88">
        <w:rPr>
          <w:bCs/>
          <w:color w:val="0070C0"/>
        </w:rPr>
        <w:t>PAYMENT</w:t>
      </w:r>
    </w:p>
    <w:tbl>
      <w:tblPr>
        <w:tblStyle w:val="TableGrid"/>
        <w:tblW w:w="1492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1"/>
        <w:gridCol w:w="9291"/>
        <w:gridCol w:w="9291"/>
      </w:tblGrid>
      <w:tr w:rsidR="004864A1" w:rsidRPr="00086A75" w14:paraId="769376AA" w14:textId="77777777" w:rsidTr="006316EC">
        <w:tc>
          <w:tcPr>
            <w:tcW w:w="9290" w:type="dxa"/>
          </w:tcPr>
          <w:p w14:paraId="26AEFB5B" w14:textId="775579FA" w:rsidR="004864A1" w:rsidRPr="00086A75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1.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PaymentId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int pk identity</w:t>
            </w:r>
          </w:p>
          <w:p w14:paraId="21EDA9CD" w14:textId="238ED5B1" w:rsidR="004864A1" w:rsidRPr="00AF2E88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2.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Name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50)</w:t>
            </w:r>
          </w:p>
          <w:p w14:paraId="3597EBD9" w14:textId="79441E0E" w:rsidR="004864A1" w:rsidRPr="00AF2E88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3.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CardNo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50)</w:t>
            </w:r>
          </w:p>
          <w:p w14:paraId="203FBD86" w14:textId="108104E8" w:rsidR="004864A1" w:rsidRPr="00AF2E88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4.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ExpiryDate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50)</w:t>
            </w:r>
          </w:p>
          <w:p w14:paraId="4856816A" w14:textId="40A60229" w:rsidR="004864A1" w:rsidRPr="00086A75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5.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CvvNo</w:t>
            </w:r>
            <w:proofErr w:type="spellEnd"/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int</w:t>
            </w:r>
          </w:p>
          <w:p w14:paraId="30F71888" w14:textId="77777777" w:rsidR="004864A1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6.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Address</w:t>
            </w: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AF2E88">
              <w:rPr>
                <w:b/>
                <w:bCs/>
                <w:sz w:val="24"/>
                <w:szCs w:val="24"/>
              </w:rPr>
              <w:t>varchar(max)</w:t>
            </w:r>
          </w:p>
          <w:p w14:paraId="37ECAD62" w14:textId="13248F81" w:rsidR="004864A1" w:rsidRPr="004864A1" w:rsidRDefault="004864A1" w:rsidP="006316EC">
            <w:pPr>
              <w:tabs>
                <w:tab w:val="left" w:pos="5460"/>
              </w:tabs>
              <w:contextualSpacing w:val="0"/>
              <w:rPr>
                <w:b/>
                <w:bCs/>
                <w:sz w:val="24"/>
                <w:szCs w:val="24"/>
              </w:rPr>
            </w:pPr>
            <w:r w:rsidRPr="00086A75">
              <w:rPr>
                <w:b/>
                <w:bCs/>
                <w:color w:val="000000" w:themeColor="text1"/>
                <w:sz w:val="24"/>
                <w:szCs w:val="24"/>
              </w:rPr>
              <w:t xml:space="preserve">7.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PaymentMode</w:t>
            </w:r>
            <w:proofErr w:type="spellEnd"/>
            <w:r w:rsidRPr="00086A75">
              <w:rPr>
                <w:b/>
                <w:bCs/>
                <w:sz w:val="24"/>
                <w:szCs w:val="24"/>
              </w:rPr>
              <w:tab/>
            </w:r>
            <w:proofErr w:type="gramStart"/>
            <w:r w:rsidRPr="00AF2E88">
              <w:rPr>
                <w:b/>
                <w:bCs/>
                <w:sz w:val="24"/>
                <w:szCs w:val="24"/>
              </w:rPr>
              <w:t>varchar(</w:t>
            </w:r>
            <w:proofErr w:type="gramEnd"/>
            <w:r w:rsidRPr="00AF2E88">
              <w:rPr>
                <w:b/>
                <w:bCs/>
                <w:sz w:val="24"/>
                <w:szCs w:val="24"/>
              </w:rPr>
              <w:t>50)</w:t>
            </w:r>
          </w:p>
        </w:tc>
        <w:tc>
          <w:tcPr>
            <w:tcW w:w="9291" w:type="dxa"/>
          </w:tcPr>
          <w:p w14:paraId="0DC4576E" w14:textId="77777777" w:rsidR="004864A1" w:rsidRPr="00086A75" w:rsidRDefault="004864A1" w:rsidP="006316EC">
            <w:pPr>
              <w:rPr>
                <w:b/>
                <w:bCs/>
              </w:rPr>
            </w:pPr>
          </w:p>
        </w:tc>
        <w:tc>
          <w:tcPr>
            <w:tcW w:w="9291" w:type="dxa"/>
          </w:tcPr>
          <w:p w14:paraId="405ACDBC" w14:textId="77777777" w:rsidR="004864A1" w:rsidRPr="00086A75" w:rsidRDefault="004864A1" w:rsidP="006316EC">
            <w:pPr>
              <w:rPr>
                <w:b/>
                <w:bCs/>
              </w:rPr>
            </w:pPr>
          </w:p>
        </w:tc>
      </w:tr>
    </w:tbl>
    <w:p w14:paraId="03F8C9CC" w14:textId="123C6201" w:rsidR="004864A1" w:rsidRDefault="004864A1" w:rsidP="006E1507">
      <w:pPr>
        <w:rPr>
          <w:b/>
          <w:bCs/>
        </w:rPr>
      </w:pPr>
    </w:p>
    <w:p w14:paraId="318878C9" w14:textId="5B8E883E" w:rsidR="004864A1" w:rsidRDefault="004864A1" w:rsidP="006E1507">
      <w:pPr>
        <w:rPr>
          <w:b/>
          <w:bCs/>
        </w:rPr>
      </w:pPr>
    </w:p>
    <w:sectPr w:rsidR="004864A1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A0A69" w14:textId="77777777" w:rsidR="00F775FF" w:rsidRDefault="00F775FF" w:rsidP="0068194B">
      <w:r>
        <w:separator/>
      </w:r>
    </w:p>
    <w:p w14:paraId="083E5296" w14:textId="77777777" w:rsidR="00F775FF" w:rsidRDefault="00F775FF"/>
    <w:p w14:paraId="59F3024F" w14:textId="77777777" w:rsidR="00F775FF" w:rsidRDefault="00F775FF"/>
  </w:endnote>
  <w:endnote w:type="continuationSeparator" w:id="0">
    <w:p w14:paraId="22A86B82" w14:textId="77777777" w:rsidR="00F775FF" w:rsidRDefault="00F775FF" w:rsidP="0068194B">
      <w:r>
        <w:continuationSeparator/>
      </w:r>
    </w:p>
    <w:p w14:paraId="32310F6D" w14:textId="77777777" w:rsidR="00F775FF" w:rsidRDefault="00F775FF"/>
    <w:p w14:paraId="1F29A117" w14:textId="77777777" w:rsidR="00F775FF" w:rsidRDefault="00F775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6E3C7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EA9D0" w14:textId="77777777" w:rsidR="00F775FF" w:rsidRDefault="00F775FF" w:rsidP="0068194B">
      <w:r>
        <w:separator/>
      </w:r>
    </w:p>
    <w:p w14:paraId="4D95423D" w14:textId="77777777" w:rsidR="00F775FF" w:rsidRDefault="00F775FF"/>
    <w:p w14:paraId="721B0868" w14:textId="77777777" w:rsidR="00F775FF" w:rsidRDefault="00F775FF"/>
  </w:footnote>
  <w:footnote w:type="continuationSeparator" w:id="0">
    <w:p w14:paraId="36610378" w14:textId="77777777" w:rsidR="00F775FF" w:rsidRDefault="00F775FF" w:rsidP="0068194B">
      <w:r>
        <w:continuationSeparator/>
      </w:r>
    </w:p>
    <w:p w14:paraId="42CED7FA" w14:textId="77777777" w:rsidR="00F775FF" w:rsidRDefault="00F775FF"/>
    <w:p w14:paraId="1440734E" w14:textId="77777777" w:rsidR="00F775FF" w:rsidRDefault="00F775F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8961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62A89DF" wp14:editId="18F7F56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6C31BEB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31529048">
    <w:abstractNumId w:val="9"/>
  </w:num>
  <w:num w:numId="2" w16cid:durableId="527257300">
    <w:abstractNumId w:val="8"/>
  </w:num>
  <w:num w:numId="3" w16cid:durableId="449398800">
    <w:abstractNumId w:val="7"/>
  </w:num>
  <w:num w:numId="4" w16cid:durableId="1700424285">
    <w:abstractNumId w:val="6"/>
  </w:num>
  <w:num w:numId="5" w16cid:durableId="267932696">
    <w:abstractNumId w:val="10"/>
  </w:num>
  <w:num w:numId="6" w16cid:durableId="581597998">
    <w:abstractNumId w:val="3"/>
  </w:num>
  <w:num w:numId="7" w16cid:durableId="1864779628">
    <w:abstractNumId w:val="11"/>
  </w:num>
  <w:num w:numId="8" w16cid:durableId="822157868">
    <w:abstractNumId w:val="2"/>
  </w:num>
  <w:num w:numId="9" w16cid:durableId="1802380879">
    <w:abstractNumId w:val="12"/>
  </w:num>
  <w:num w:numId="10" w16cid:durableId="1834178261">
    <w:abstractNumId w:val="5"/>
  </w:num>
  <w:num w:numId="11" w16cid:durableId="35468932">
    <w:abstractNumId w:val="4"/>
  </w:num>
  <w:num w:numId="12" w16cid:durableId="1527065035">
    <w:abstractNumId w:val="1"/>
  </w:num>
  <w:num w:numId="13" w16cid:durableId="336225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23"/>
    <w:rsid w:val="000001EF"/>
    <w:rsid w:val="00007322"/>
    <w:rsid w:val="00007728"/>
    <w:rsid w:val="00022EB2"/>
    <w:rsid w:val="00024584"/>
    <w:rsid w:val="00024730"/>
    <w:rsid w:val="00055E95"/>
    <w:rsid w:val="0007021F"/>
    <w:rsid w:val="00086A75"/>
    <w:rsid w:val="000924CF"/>
    <w:rsid w:val="000A7A03"/>
    <w:rsid w:val="000B2BA5"/>
    <w:rsid w:val="000C5698"/>
    <w:rsid w:val="000F2F8C"/>
    <w:rsid w:val="0010006E"/>
    <w:rsid w:val="001045A8"/>
    <w:rsid w:val="00114A91"/>
    <w:rsid w:val="00122BA3"/>
    <w:rsid w:val="00126DEC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EFD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864A1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6473C"/>
    <w:rsid w:val="00670CF9"/>
    <w:rsid w:val="0068194B"/>
    <w:rsid w:val="00692703"/>
    <w:rsid w:val="006A1962"/>
    <w:rsid w:val="006B5D48"/>
    <w:rsid w:val="006B7CE5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07423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1518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2E88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251A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D425A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775FF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94E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l\AppData\Local\Microsoft\Office\16.0\DTS\en-US%7bF05C16FD-57E5-4B1C-AA94-F99D51C7EBB6%7d\%7bF9D5B94F-984F-4E74-BC60-500438347A73%7dtf16402488_win32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{F9D5B94F-984F-4E74-BC60-500438347A73}tf16402488_win32</Template>
  <TotalTime>0</TotalTime>
  <Pages>3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2021-12-11T12:18:00Z</dcterms:created>
  <dcterms:modified xsi:type="dcterms:W3CDTF">2023-11-25T17:48:00Z</dcterms:modified>
  <cp:category/>
</cp:coreProperties>
</file>